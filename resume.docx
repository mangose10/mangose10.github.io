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5BCDB847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B0D576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D1493F7" wp14:editId="097D2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  <w:pict>
                    <v:group w14:anchorId="61B1CF1C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48F28F82470041369DFD20F9AA9C3D3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9C4D3F">
                  <w:t>LR</w:t>
                </w:r>
              </w:sdtContent>
            </w:sdt>
          </w:p>
          <w:p w14:paraId="39DE68ED" w14:textId="77777777" w:rsidR="002C2CDD" w:rsidRPr="00333CD3" w:rsidRDefault="002C2CDD" w:rsidP="00FE7493">
            <w:pPr>
              <w:pStyle w:val="Heading3"/>
            </w:pPr>
          </w:p>
          <w:p w14:paraId="246C1E85" w14:textId="77777777" w:rsidR="002C2CDD" w:rsidRPr="00333CD3" w:rsidRDefault="0009523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47FA09126AA4B69B9F1B99F73F01A67"/>
                </w:placeholder>
                <w:temporary/>
                <w:showingPlcHdr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62DBA6A9" w14:textId="77777777" w:rsidR="00741125" w:rsidRDefault="000777CA" w:rsidP="00C95964">
            <w:pPr>
              <w:pStyle w:val="ListParagraph"/>
              <w:numPr>
                <w:ilvl w:val="0"/>
                <w:numId w:val="5"/>
              </w:numPr>
            </w:pPr>
            <w:r>
              <w:t>Proficient</w:t>
            </w:r>
            <w:r w:rsidR="00C95964">
              <w:t xml:space="preserve"> in C &amp; C#</w:t>
            </w:r>
          </w:p>
          <w:p w14:paraId="107A9343" w14:textId="35F20A5A" w:rsidR="00991086" w:rsidRDefault="00991086" w:rsidP="00FE7493">
            <w:pPr>
              <w:pStyle w:val="ListParagraph"/>
              <w:numPr>
                <w:ilvl w:val="0"/>
                <w:numId w:val="5"/>
              </w:numPr>
            </w:pPr>
            <w:r>
              <w:t>Adequate in HTML, CSS and JavaScript</w:t>
            </w:r>
          </w:p>
          <w:p w14:paraId="1F959323" w14:textId="77777777" w:rsidR="00C95964" w:rsidRDefault="00C95964" w:rsidP="00FE7493">
            <w:pPr>
              <w:pStyle w:val="ListParagraph"/>
              <w:numPr>
                <w:ilvl w:val="0"/>
                <w:numId w:val="5"/>
              </w:numPr>
            </w:pPr>
            <w:r>
              <w:t>Bilingual</w:t>
            </w:r>
          </w:p>
          <w:p w14:paraId="095B5939" w14:textId="77777777" w:rsidR="00991086" w:rsidRDefault="00991086" w:rsidP="00991086">
            <w:pPr>
              <w:ind w:left="360"/>
            </w:pPr>
          </w:p>
          <w:p w14:paraId="483A7537" w14:textId="77777777" w:rsidR="00FE7493" w:rsidRPr="00333CD3" w:rsidRDefault="00FE7493" w:rsidP="00F13C61">
            <w:pPr>
              <w:ind w:left="360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3AEB7475" w14:textId="77777777" w:rsidTr="00991086">
              <w:trPr>
                <w:trHeight w:hRule="exact" w:val="666"/>
              </w:trPr>
              <w:tc>
                <w:tcPr>
                  <w:tcW w:w="6055" w:type="dxa"/>
                  <w:vAlign w:val="center"/>
                </w:tcPr>
                <w:p w14:paraId="05AF8E1C" w14:textId="77777777" w:rsidR="00C612DA" w:rsidRPr="00333CD3" w:rsidRDefault="00095237" w:rsidP="009C4D3F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B1BCCA649F0142F1ACABDAE98E52FF24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9C4D3F">
                        <w:t>leonardo rodriguez</w:t>
                      </w:r>
                    </w:sdtContent>
                  </w:sdt>
                </w:p>
              </w:tc>
            </w:tr>
          </w:tbl>
          <w:p w14:paraId="75DF6D64" w14:textId="77777777" w:rsidR="002C2CDD" w:rsidRPr="00333CD3" w:rsidRDefault="0009523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8E513F2EB424875B7DFE9F1F9E1B544"/>
                </w:placeholder>
                <w:temporary/>
                <w:showingPlcHdr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7747AB5" w14:textId="386591FE" w:rsidR="002C2CDD" w:rsidRPr="00333CD3" w:rsidRDefault="009C4D3F" w:rsidP="007569C1">
            <w:pPr>
              <w:pStyle w:val="Heading4"/>
            </w:pPr>
            <w:r>
              <w:t>Networking Assistant</w:t>
            </w:r>
            <w:r w:rsidR="002C2CDD" w:rsidRPr="00333CD3">
              <w:t xml:space="preserve"> • </w:t>
            </w:r>
            <w:r>
              <w:t>Net Systems integrated</w:t>
            </w:r>
            <w:r w:rsidR="002C2CDD" w:rsidRPr="00333CD3">
              <w:t xml:space="preserve"> • </w:t>
            </w:r>
            <w:r w:rsidR="00F13C61">
              <w:t>2014-2016</w:t>
            </w:r>
          </w:p>
          <w:p w14:paraId="6A944273" w14:textId="77777777" w:rsidR="002C2CDD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Entry level Networking</w:t>
            </w:r>
          </w:p>
          <w:p w14:paraId="54C627AB" w14:textId="77777777" w:rsidR="009C4D3F" w:rsidRPr="00333CD3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Entry Level Access Control</w:t>
            </w:r>
          </w:p>
          <w:p w14:paraId="50ECA88E" w14:textId="6AABFA86" w:rsidR="002C2CDD" w:rsidRPr="00333CD3" w:rsidRDefault="009C4D3F" w:rsidP="007569C1">
            <w:pPr>
              <w:pStyle w:val="Heading4"/>
            </w:pPr>
            <w:r>
              <w:t>Networking assistant</w:t>
            </w:r>
            <w:r w:rsidR="002C2CDD" w:rsidRPr="00333CD3">
              <w:t xml:space="preserve"> • </w:t>
            </w:r>
            <w:r>
              <w:t>ATCi</w:t>
            </w:r>
            <w:r w:rsidR="002C2CDD" w:rsidRPr="00333CD3">
              <w:t xml:space="preserve"> • </w:t>
            </w:r>
            <w:r w:rsidR="00F13C61">
              <w:t>Summer of 2016</w:t>
            </w:r>
          </w:p>
          <w:p w14:paraId="220B3CD5" w14:textId="77777777" w:rsidR="002C2CDD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Entry Level Networking</w:t>
            </w:r>
          </w:p>
          <w:p w14:paraId="24298AC7" w14:textId="77777777" w:rsidR="009C4D3F" w:rsidRPr="00333CD3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Entry Level Access Control</w:t>
            </w:r>
          </w:p>
          <w:p w14:paraId="68BDAE23" w14:textId="77777777" w:rsidR="002C2CDD" w:rsidRPr="00333CD3" w:rsidRDefault="00095237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9794ED83BEB4DEB9390C32CD71020A9"/>
                </w:placeholder>
                <w:temporary/>
                <w:showingPlcHdr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4FCE573F" w14:textId="77777777" w:rsidR="002C2CDD" w:rsidRPr="00333CD3" w:rsidRDefault="009C4D3F" w:rsidP="007569C1">
            <w:pPr>
              <w:pStyle w:val="Heading4"/>
            </w:pPr>
            <w:r>
              <w:t>Highschool degree</w:t>
            </w:r>
            <w:r w:rsidR="002C2CDD" w:rsidRPr="00333CD3">
              <w:t xml:space="preserve"> • </w:t>
            </w:r>
            <w:r w:rsidR="008C37AE">
              <w:t>6/3/2016</w:t>
            </w:r>
            <w:r w:rsidR="002C2CDD" w:rsidRPr="00333CD3">
              <w:t xml:space="preserve"> • </w:t>
            </w:r>
            <w:r w:rsidR="008C37AE">
              <w:t>John A. Ferguson</w:t>
            </w:r>
          </w:p>
          <w:p w14:paraId="39F5E042" w14:textId="77777777" w:rsidR="009C4D3F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4.625 GPA</w:t>
            </w:r>
          </w:p>
          <w:p w14:paraId="28A90BAF" w14:textId="77777777" w:rsidR="002C2CDD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Triple Academy Completer</w:t>
            </w:r>
          </w:p>
          <w:p w14:paraId="78320BE4" w14:textId="77777777" w:rsidR="002C2CDD" w:rsidRDefault="009C4D3F" w:rsidP="00991086">
            <w:pPr>
              <w:pStyle w:val="ListParagraph"/>
              <w:numPr>
                <w:ilvl w:val="0"/>
                <w:numId w:val="4"/>
              </w:numPr>
            </w:pPr>
            <w:r>
              <w:t>Dr. Hershell Award Recipient (Student Athlete)</w:t>
            </w:r>
          </w:p>
          <w:p w14:paraId="32FF296F" w14:textId="77777777" w:rsidR="008C37AE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Graduated top 10% of Class</w:t>
            </w:r>
          </w:p>
          <w:p w14:paraId="01E547B1" w14:textId="77777777" w:rsidR="008C37AE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Top Business Academy Student of 2015</w:t>
            </w:r>
          </w:p>
          <w:p w14:paraId="53FC05E6" w14:textId="77777777" w:rsidR="002C2CDD" w:rsidRPr="00333CD3" w:rsidRDefault="008C37AE" w:rsidP="007569C1">
            <w:pPr>
              <w:pStyle w:val="Heading3"/>
            </w:pPr>
            <w:r>
              <w:t>Involvement</w:t>
            </w:r>
          </w:p>
          <w:p w14:paraId="067B3608" w14:textId="77777777" w:rsidR="00741125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Track &amp; Field Captain for one year. (4 year Member)</w:t>
            </w:r>
          </w:p>
          <w:p w14:paraId="3FD4837C" w14:textId="77777777" w:rsidR="008C37AE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Two-time Cross Country Captain.(4 year Member)</w:t>
            </w:r>
          </w:p>
          <w:p w14:paraId="56C4F6D3" w14:textId="77777777" w:rsidR="008C37AE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Tax Club Secretary for one year (2 year Member)</w:t>
            </w:r>
          </w:p>
          <w:p w14:paraId="5D3DE121" w14:textId="77777777" w:rsidR="008C37AE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3 year Programming Club member</w:t>
            </w:r>
          </w:p>
          <w:p w14:paraId="041347AC" w14:textId="65BB2493" w:rsidR="008C37AE" w:rsidRDefault="008C37AE" w:rsidP="00991086">
            <w:pPr>
              <w:pStyle w:val="ListParagraph"/>
              <w:numPr>
                <w:ilvl w:val="0"/>
                <w:numId w:val="4"/>
              </w:numPr>
            </w:pPr>
            <w:r>
              <w:t>3 year Math Club Member (National Competitor</w:t>
            </w:r>
            <w:r w:rsidR="00C95964">
              <w:t>)</w:t>
            </w:r>
            <w:bookmarkStart w:id="0" w:name="_GoBack"/>
            <w:bookmarkEnd w:id="0"/>
          </w:p>
          <w:p w14:paraId="29F29F15" w14:textId="41BADDC0" w:rsidR="00991086" w:rsidRPr="00333CD3" w:rsidRDefault="00991086" w:rsidP="00991086">
            <w:pPr>
              <w:pStyle w:val="ListParagraph"/>
              <w:numPr>
                <w:ilvl w:val="0"/>
                <w:numId w:val="4"/>
              </w:numPr>
            </w:pPr>
            <w:r>
              <w:t xml:space="preserve">Current member of the UCF Collegiate Cyber Defense Club </w:t>
            </w:r>
          </w:p>
        </w:tc>
      </w:tr>
    </w:tbl>
    <w:p w14:paraId="7E2358DA" w14:textId="72B14CC0" w:rsidR="00EF7CC9" w:rsidRPr="00333CD3" w:rsidRDefault="00EF7CC9" w:rsidP="008C37AE">
      <w:pPr>
        <w:pStyle w:val="NoSpacing"/>
      </w:pPr>
    </w:p>
    <w:sectPr w:rsidR="00EF7CC9" w:rsidRPr="00333CD3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2A8AB" w14:textId="77777777" w:rsidR="00095237" w:rsidRDefault="00095237" w:rsidP="00713050">
      <w:pPr>
        <w:spacing w:line="240" w:lineRule="auto"/>
      </w:pPr>
      <w:r>
        <w:separator/>
      </w:r>
    </w:p>
  </w:endnote>
  <w:endnote w:type="continuationSeparator" w:id="0">
    <w:p w14:paraId="4E281B19" w14:textId="77777777" w:rsidR="00095237" w:rsidRDefault="0009523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85"/>
      <w:gridCol w:w="2685"/>
      <w:gridCol w:w="2686"/>
      <w:gridCol w:w="2686"/>
    </w:tblGrid>
    <w:tr w:rsidR="00C2098A" w14:paraId="1396653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691852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3681F47" wp14:editId="7C84E3EB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group w14:anchorId="53566E7B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D6D28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28BBC4" wp14:editId="62B7F86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group w14:anchorId="5594C24E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hJ835a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58B0C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C0D1EB" wp14:editId="6E420A0C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group w14:anchorId="0C384573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B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pYo02y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83CE8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6885ADA" wp14:editId="68125DFF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group w14:anchorId="0AB9B85D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tx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B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ETB5XW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38B1F24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9B5525D8B5764505ABA2BB7C998A17B3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EndPr/>
          <w:sdtContent>
            <w:p w14:paraId="0BB5987F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7263B96366C14FE19370B88F454D5BB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14:paraId="50A7E560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14:paraId="54177847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14:paraId="236E24EB" w14:textId="77777777" w:rsidR="00684488" w:rsidRPr="00C2098A" w:rsidRDefault="009C4D3F" w:rsidP="00811117">
              <w:pPr>
                <w:pStyle w:val="Footer"/>
              </w:pPr>
              <w:r>
                <w:t>`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684C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0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25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85"/>
      <w:gridCol w:w="2685"/>
      <w:gridCol w:w="2686"/>
      <w:gridCol w:w="2686"/>
      <w:gridCol w:w="2686"/>
    </w:tblGrid>
    <w:tr w:rsidR="009C4D3F" w14:paraId="245405C3" w14:textId="77777777" w:rsidTr="009C4D3F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553C53B" w14:textId="77777777" w:rsidR="009C4D3F" w:rsidRDefault="009C4D3F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3ACE2C5" wp14:editId="3A845EF5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group w14:anchorId="51FDC489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</w:tcPr>
        <w:p w14:paraId="09C244E6" w14:textId="77777777" w:rsidR="009C4D3F" w:rsidRPr="00C2098A" w:rsidRDefault="009C4D3F" w:rsidP="00217980">
          <w:pPr>
            <w:pStyle w:val="Footer"/>
            <w:rPr>
              <w:noProof/>
            </w:rPr>
          </w:pPr>
        </w:p>
      </w:tc>
      <w:tc>
        <w:tcPr>
          <w:tcW w:w="2628" w:type="dxa"/>
        </w:tcPr>
        <w:p w14:paraId="7CD9E492" w14:textId="77777777" w:rsidR="009C4D3F" w:rsidRPr="00C2098A" w:rsidRDefault="009C4D3F" w:rsidP="00217980">
          <w:pPr>
            <w:pStyle w:val="Footer"/>
            <w:rPr>
              <w:noProof/>
            </w:rPr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22BE02" w14:textId="77777777" w:rsidR="009C4D3F" w:rsidRDefault="009C4D3F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3BAA1C" wp14:editId="22F9A421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group w14:anchorId="2D85572C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Lx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sWPVIC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E02E11" w14:textId="77777777" w:rsidR="009C4D3F" w:rsidRDefault="009C4D3F" w:rsidP="00217980">
          <w:pPr>
            <w:pStyle w:val="Footer"/>
          </w:pPr>
        </w:p>
      </w:tc>
    </w:tr>
    <w:tr w:rsidR="009C4D3F" w14:paraId="701480A7" w14:textId="77777777" w:rsidTr="009C4D3F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66DDD89" w14:textId="77777777" w:rsidR="009C4D3F" w:rsidRPr="00CA3DF1" w:rsidRDefault="00095237" w:rsidP="003C5528">
          <w:pPr>
            <w:pStyle w:val="Footer"/>
          </w:pPr>
          <w:sdt>
            <w:sdtPr>
              <w:alias w:val="Email:"/>
              <w:tag w:val="Email:"/>
              <w:id w:val="-1689822732"/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</w:sdtPr>
            <w:sdtEndPr/>
            <w:sdtContent>
              <w:r w:rsidR="009C4D3F">
                <w:t>Email</w:t>
              </w:r>
            </w:sdtContent>
          </w:sdt>
          <w:r w:rsidR="009C4D3F">
            <w:t xml:space="preserve">: </w:t>
          </w:r>
          <w:hyperlink r:id="rId1" w:history="1">
            <w:r w:rsidR="009C4D3F" w:rsidRPr="00AC357A">
              <w:rPr>
                <w:rStyle w:val="Hyperlink"/>
              </w:rPr>
              <w:t>leonar98@knights.ucf.edu</w:t>
            </w:r>
          </w:hyperlink>
        </w:p>
      </w:tc>
      <w:tc>
        <w:tcPr>
          <w:tcW w:w="2628" w:type="dxa"/>
        </w:tcPr>
        <w:p w14:paraId="7FD8A67C" w14:textId="77777777" w:rsidR="009C4D3F" w:rsidRDefault="009C4D3F" w:rsidP="00217980">
          <w:pPr>
            <w:pStyle w:val="Footer"/>
          </w:pPr>
        </w:p>
      </w:tc>
      <w:tc>
        <w:tcPr>
          <w:tcW w:w="2628" w:type="dxa"/>
        </w:tcPr>
        <w:p w14:paraId="3577DB75" w14:textId="77777777" w:rsidR="009C4D3F" w:rsidRDefault="009C4D3F" w:rsidP="00217980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22AED72" w14:textId="77777777" w:rsidR="009C4D3F" w:rsidRPr="00C2098A" w:rsidRDefault="00095237" w:rsidP="00217980">
          <w:pPr>
            <w:pStyle w:val="Footer"/>
          </w:pPr>
          <w:sdt>
            <w:sdtPr>
              <w:alias w:val="Telephone:"/>
              <w:tag w:val="Telephone:"/>
              <w:id w:val="-389655527"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:text w:multiLine="1"/>
            </w:sdtPr>
            <w:sdtEndPr/>
            <w:sdtContent>
              <w:r w:rsidR="009C4D3F">
                <w:t>Telephone</w:t>
              </w:r>
            </w:sdtContent>
          </w:sdt>
          <w:r w:rsidR="009C4D3F">
            <w:t>: 786-290-7293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14:paraId="53E4155D" w14:textId="77777777" w:rsidR="009C4D3F" w:rsidRPr="00C2098A" w:rsidRDefault="009C4D3F" w:rsidP="009C4D3F">
              <w:pPr>
                <w:pStyle w:val="Footer"/>
              </w:pPr>
              <w:r>
                <w:t>`</w:t>
              </w:r>
            </w:p>
          </w:sdtContent>
        </w:sdt>
      </w:tc>
    </w:tr>
  </w:tbl>
  <w:p w14:paraId="5D9867C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27ACF" w14:textId="77777777" w:rsidR="00095237" w:rsidRDefault="00095237" w:rsidP="00713050">
      <w:pPr>
        <w:spacing w:line="240" w:lineRule="auto"/>
      </w:pPr>
      <w:r>
        <w:separator/>
      </w:r>
    </w:p>
  </w:footnote>
  <w:footnote w:type="continuationSeparator" w:id="0">
    <w:p w14:paraId="7D5C6F2C" w14:textId="77777777" w:rsidR="00095237" w:rsidRDefault="0009523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BF73A9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0D6A593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89D11CF" wp14:editId="5CC1019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group w14:anchorId="168F4069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9C4D3F">
                <w:t>LR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99BE59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59AC9FF" w14:textId="77777777" w:rsidR="001A5CA9" w:rsidRPr="009B3C40" w:rsidRDefault="00095237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EndPr/>
                  <w:sdtContent>
                    <w:r w:rsidR="009C4D3F">
                      <w:t>leonardo rodriguez</w:t>
                    </w:r>
                  </w:sdtContent>
                </w:sdt>
              </w:p>
              <w:p w14:paraId="7E44346B" w14:textId="77777777" w:rsidR="001A5CA9" w:rsidRDefault="00095237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CC35096" w14:textId="77777777" w:rsidR="001A5CA9" w:rsidRPr="00F207C0" w:rsidRDefault="001A5CA9" w:rsidP="001A5CA9"/>
      </w:tc>
    </w:tr>
  </w:tbl>
  <w:p w14:paraId="168FCA97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018C"/>
    <w:multiLevelType w:val="hybridMultilevel"/>
    <w:tmpl w:val="F914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F0668"/>
    <w:multiLevelType w:val="hybridMultilevel"/>
    <w:tmpl w:val="DD92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86749"/>
    <w:multiLevelType w:val="hybridMultilevel"/>
    <w:tmpl w:val="7434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22CAF"/>
    <w:multiLevelType w:val="hybridMultilevel"/>
    <w:tmpl w:val="FB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57036B"/>
    <w:multiLevelType w:val="hybridMultilevel"/>
    <w:tmpl w:val="7B5E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3F"/>
    <w:rsid w:val="000777CA"/>
    <w:rsid w:val="00091382"/>
    <w:rsid w:val="00095237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37AE"/>
    <w:rsid w:val="008C6BCA"/>
    <w:rsid w:val="008C7B50"/>
    <w:rsid w:val="00991086"/>
    <w:rsid w:val="009B3C40"/>
    <w:rsid w:val="009C4D3F"/>
    <w:rsid w:val="00A42540"/>
    <w:rsid w:val="00A50939"/>
    <w:rsid w:val="00AA6A40"/>
    <w:rsid w:val="00B5664D"/>
    <w:rsid w:val="00BA5B40"/>
    <w:rsid w:val="00BD0206"/>
    <w:rsid w:val="00BF14EF"/>
    <w:rsid w:val="00C2098A"/>
    <w:rsid w:val="00C5444A"/>
    <w:rsid w:val="00C612DA"/>
    <w:rsid w:val="00C7741E"/>
    <w:rsid w:val="00C875AB"/>
    <w:rsid w:val="00C95964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53A3"/>
    <w:rsid w:val="00E86C2B"/>
    <w:rsid w:val="00EF7CC9"/>
    <w:rsid w:val="00F13C61"/>
    <w:rsid w:val="00F207C0"/>
    <w:rsid w:val="00F20AE5"/>
    <w:rsid w:val="00F645C7"/>
    <w:rsid w:val="00FE749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B6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C4D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C4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0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C4D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C4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0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eonar98@knights.ucf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F28F82470041369DFD20F9AA9C3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49F-4367-4042-9416-9D7C2438DDF3}"/>
      </w:docPartPr>
      <w:docPartBody>
        <w:p w:rsidR="00A11611" w:rsidRDefault="002C34AC">
          <w:pPr>
            <w:pStyle w:val="48F28F82470041369DFD20F9AA9C3D30"/>
          </w:pPr>
          <w:r w:rsidRPr="00333CD3">
            <w:t>YN</w:t>
          </w:r>
        </w:p>
      </w:docPartBody>
    </w:docPart>
    <w:docPart>
      <w:docPartPr>
        <w:name w:val="347FA09126AA4B69B9F1B99F73F01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03F16-F6C7-43C7-B5AA-7F89342D2F19}"/>
      </w:docPartPr>
      <w:docPartBody>
        <w:p w:rsidR="00A11611" w:rsidRDefault="002C34AC">
          <w:pPr>
            <w:pStyle w:val="347FA09126AA4B69B9F1B99F73F01A67"/>
          </w:pPr>
          <w:r w:rsidRPr="00333CD3">
            <w:t>Skills</w:t>
          </w:r>
        </w:p>
      </w:docPartBody>
    </w:docPart>
    <w:docPart>
      <w:docPartPr>
        <w:name w:val="B1BCCA649F0142F1ACABDAE98E52F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23A6A-3B6A-4C27-A2CD-C8DB2576EDD1}"/>
      </w:docPartPr>
      <w:docPartBody>
        <w:p w:rsidR="00A11611" w:rsidRDefault="002C34AC">
          <w:pPr>
            <w:pStyle w:val="B1BCCA649F0142F1ACABDAE98E52FF24"/>
          </w:pPr>
          <w:r>
            <w:t>Your Name</w:t>
          </w:r>
        </w:p>
      </w:docPartBody>
    </w:docPart>
    <w:docPart>
      <w:docPartPr>
        <w:name w:val="08E513F2EB424875B7DFE9F1F9E1B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46669-CACA-42AE-9E22-03485A12B8D4}"/>
      </w:docPartPr>
      <w:docPartBody>
        <w:p w:rsidR="00A11611" w:rsidRDefault="002C34AC">
          <w:pPr>
            <w:pStyle w:val="08E513F2EB424875B7DFE9F1F9E1B544"/>
          </w:pPr>
          <w:r w:rsidRPr="00333CD3">
            <w:t>Experience</w:t>
          </w:r>
        </w:p>
      </w:docPartBody>
    </w:docPart>
    <w:docPart>
      <w:docPartPr>
        <w:name w:val="49794ED83BEB4DEB9390C32CD7102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FCBB-55A3-4C9D-9799-A44430453AAE}"/>
      </w:docPartPr>
      <w:docPartBody>
        <w:p w:rsidR="00A11611" w:rsidRDefault="002C34AC">
          <w:pPr>
            <w:pStyle w:val="49794ED83BEB4DEB9390C32CD71020A9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4AC"/>
    <w:rsid w:val="002C34AC"/>
    <w:rsid w:val="003C3E6E"/>
    <w:rsid w:val="00A11611"/>
    <w:rsid w:val="00A3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28F82470041369DFD20F9AA9C3D30">
    <w:name w:val="48F28F82470041369DFD20F9AA9C3D30"/>
  </w:style>
  <w:style w:type="paragraph" w:customStyle="1" w:styleId="986306C471754D6580FA8286B1A8E8E5">
    <w:name w:val="986306C471754D6580FA8286B1A8E8E5"/>
  </w:style>
  <w:style w:type="paragraph" w:customStyle="1" w:styleId="F15A616BE97C410986B794C72CB4B38D">
    <w:name w:val="F15A616BE97C410986B794C72CB4B38D"/>
  </w:style>
  <w:style w:type="paragraph" w:customStyle="1" w:styleId="347FA09126AA4B69B9F1B99F73F01A67">
    <w:name w:val="347FA09126AA4B69B9F1B99F73F01A67"/>
  </w:style>
  <w:style w:type="paragraph" w:customStyle="1" w:styleId="2A1040B00AC3484099BE5041D35E1064">
    <w:name w:val="2A1040B00AC3484099BE5041D35E1064"/>
  </w:style>
  <w:style w:type="paragraph" w:customStyle="1" w:styleId="B1BCCA649F0142F1ACABDAE98E52FF24">
    <w:name w:val="B1BCCA649F0142F1ACABDAE98E52FF24"/>
  </w:style>
  <w:style w:type="paragraph" w:customStyle="1" w:styleId="CC5D0AAFFBF14E0E8627CEEF707B3F9D">
    <w:name w:val="CC5D0AAFFBF14E0E8627CEEF707B3F9D"/>
  </w:style>
  <w:style w:type="paragraph" w:customStyle="1" w:styleId="B170D13F6BD441739EB705BFE67B6262">
    <w:name w:val="B170D13F6BD441739EB705BFE67B6262"/>
  </w:style>
  <w:style w:type="paragraph" w:customStyle="1" w:styleId="08E513F2EB424875B7DFE9F1F9E1B544">
    <w:name w:val="08E513F2EB424875B7DFE9F1F9E1B544"/>
  </w:style>
  <w:style w:type="paragraph" w:customStyle="1" w:styleId="2062418B191240DFB1028FCD9780987F">
    <w:name w:val="2062418B191240DFB1028FCD9780987F"/>
  </w:style>
  <w:style w:type="paragraph" w:customStyle="1" w:styleId="B999DF894CB44624A43C7ACF1817FE53">
    <w:name w:val="B999DF894CB44624A43C7ACF1817FE53"/>
  </w:style>
  <w:style w:type="paragraph" w:customStyle="1" w:styleId="F15CFA5590D84C6FBB7CC9491DAFCB71">
    <w:name w:val="F15CFA5590D84C6FBB7CC9491DAFCB71"/>
  </w:style>
  <w:style w:type="paragraph" w:customStyle="1" w:styleId="32AC73B175CB4097AF86FC9A8B466EE9">
    <w:name w:val="32AC73B175CB4097AF86FC9A8B466EE9"/>
  </w:style>
  <w:style w:type="paragraph" w:customStyle="1" w:styleId="7CF0B4FDF1204AF3B8DE53750CBA3C4E">
    <w:name w:val="7CF0B4FDF1204AF3B8DE53750CBA3C4E"/>
  </w:style>
  <w:style w:type="paragraph" w:customStyle="1" w:styleId="F7981A5C4E5F4D8E94B8545C8055AF70">
    <w:name w:val="F7981A5C4E5F4D8E94B8545C8055AF70"/>
  </w:style>
  <w:style w:type="paragraph" w:customStyle="1" w:styleId="E738F4D0FCD44F6EB5C5A4AEBA8CEB33">
    <w:name w:val="E738F4D0FCD44F6EB5C5A4AEBA8CEB33"/>
  </w:style>
  <w:style w:type="paragraph" w:customStyle="1" w:styleId="D7689167F018460D8476E012033B05B7">
    <w:name w:val="D7689167F018460D8476E012033B05B7"/>
  </w:style>
  <w:style w:type="paragraph" w:customStyle="1" w:styleId="49794ED83BEB4DEB9390C32CD71020A9">
    <w:name w:val="49794ED83BEB4DEB9390C32CD71020A9"/>
  </w:style>
  <w:style w:type="paragraph" w:customStyle="1" w:styleId="46CE684F0AD24AA798CC0F68C038A73E">
    <w:name w:val="46CE684F0AD24AA798CC0F68C038A73E"/>
  </w:style>
  <w:style w:type="paragraph" w:customStyle="1" w:styleId="F167D3B0207443DC8B8570A1CA038A35">
    <w:name w:val="F167D3B0207443DC8B8570A1CA038A35"/>
  </w:style>
  <w:style w:type="paragraph" w:customStyle="1" w:styleId="C39A3B21997B4050A854B2B064DE5561">
    <w:name w:val="C39A3B21997B4050A854B2B064DE5561"/>
  </w:style>
  <w:style w:type="paragraph" w:customStyle="1" w:styleId="009282B70ABD495A8A8E39EB918DD11C">
    <w:name w:val="009282B70ABD495A8A8E39EB918DD11C"/>
  </w:style>
  <w:style w:type="paragraph" w:customStyle="1" w:styleId="0DE8440B2B584037B6A022A8780A55B1">
    <w:name w:val="0DE8440B2B584037B6A022A8780A55B1"/>
  </w:style>
  <w:style w:type="paragraph" w:customStyle="1" w:styleId="2D558530C9C340F7AC4BCAA393DCB2C4">
    <w:name w:val="2D558530C9C340F7AC4BCAA393DCB2C4"/>
  </w:style>
  <w:style w:type="paragraph" w:customStyle="1" w:styleId="9B5525D8B5764505ABA2BB7C998A17B3">
    <w:name w:val="9B5525D8B5764505ABA2BB7C998A17B3"/>
  </w:style>
  <w:style w:type="paragraph" w:customStyle="1" w:styleId="A1DDD001967A40A7B22C5CFA25096F8B">
    <w:name w:val="A1DDD001967A40A7B22C5CFA25096F8B"/>
  </w:style>
  <w:style w:type="paragraph" w:customStyle="1" w:styleId="7263B96366C14FE19370B88F454D5BBB">
    <w:name w:val="7263B96366C14FE19370B88F454D5BBB"/>
  </w:style>
  <w:style w:type="paragraph" w:customStyle="1" w:styleId="92B476AD4E364D16B3F49881D6B910DB">
    <w:name w:val="92B476AD4E364D16B3F49881D6B910DB"/>
  </w:style>
  <w:style w:type="paragraph" w:customStyle="1" w:styleId="913A3F0830E64B2E9210BF970AD44AD3">
    <w:name w:val="913A3F0830E64B2E9210BF970AD44AD3"/>
    <w:rsid w:val="002C34AC"/>
  </w:style>
  <w:style w:type="paragraph" w:customStyle="1" w:styleId="9903727BC0FA4695B53FDB3A0B7B0F98">
    <w:name w:val="9903727BC0FA4695B53FDB3A0B7B0F98"/>
    <w:rsid w:val="002C34AC"/>
  </w:style>
  <w:style w:type="paragraph" w:customStyle="1" w:styleId="7CA08F5281874667B2757C294C860F78">
    <w:name w:val="7CA08F5281874667B2757C294C860F78"/>
    <w:rsid w:val="002C34AC"/>
  </w:style>
  <w:style w:type="paragraph" w:customStyle="1" w:styleId="C50511FD81A941509D14A7D4CA143964">
    <w:name w:val="C50511FD81A941509D14A7D4CA143964"/>
    <w:rsid w:val="002C34AC"/>
  </w:style>
  <w:style w:type="paragraph" w:customStyle="1" w:styleId="7DFDE6F234614897AFC956F35ED7D1A9">
    <w:name w:val="7DFDE6F234614897AFC956F35ED7D1A9"/>
    <w:rsid w:val="002C34AC"/>
  </w:style>
  <w:style w:type="paragraph" w:customStyle="1" w:styleId="637839C4D8894F2190D204BB9AB60189">
    <w:name w:val="637839C4D8894F2190D204BB9AB60189"/>
    <w:rsid w:val="002C34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28F82470041369DFD20F9AA9C3D30">
    <w:name w:val="48F28F82470041369DFD20F9AA9C3D30"/>
  </w:style>
  <w:style w:type="paragraph" w:customStyle="1" w:styleId="986306C471754D6580FA8286B1A8E8E5">
    <w:name w:val="986306C471754D6580FA8286B1A8E8E5"/>
  </w:style>
  <w:style w:type="paragraph" w:customStyle="1" w:styleId="F15A616BE97C410986B794C72CB4B38D">
    <w:name w:val="F15A616BE97C410986B794C72CB4B38D"/>
  </w:style>
  <w:style w:type="paragraph" w:customStyle="1" w:styleId="347FA09126AA4B69B9F1B99F73F01A67">
    <w:name w:val="347FA09126AA4B69B9F1B99F73F01A67"/>
  </w:style>
  <w:style w:type="paragraph" w:customStyle="1" w:styleId="2A1040B00AC3484099BE5041D35E1064">
    <w:name w:val="2A1040B00AC3484099BE5041D35E1064"/>
  </w:style>
  <w:style w:type="paragraph" w:customStyle="1" w:styleId="B1BCCA649F0142F1ACABDAE98E52FF24">
    <w:name w:val="B1BCCA649F0142F1ACABDAE98E52FF24"/>
  </w:style>
  <w:style w:type="paragraph" w:customStyle="1" w:styleId="CC5D0AAFFBF14E0E8627CEEF707B3F9D">
    <w:name w:val="CC5D0AAFFBF14E0E8627CEEF707B3F9D"/>
  </w:style>
  <w:style w:type="paragraph" w:customStyle="1" w:styleId="B170D13F6BD441739EB705BFE67B6262">
    <w:name w:val="B170D13F6BD441739EB705BFE67B6262"/>
  </w:style>
  <w:style w:type="paragraph" w:customStyle="1" w:styleId="08E513F2EB424875B7DFE9F1F9E1B544">
    <w:name w:val="08E513F2EB424875B7DFE9F1F9E1B544"/>
  </w:style>
  <w:style w:type="paragraph" w:customStyle="1" w:styleId="2062418B191240DFB1028FCD9780987F">
    <w:name w:val="2062418B191240DFB1028FCD9780987F"/>
  </w:style>
  <w:style w:type="paragraph" w:customStyle="1" w:styleId="B999DF894CB44624A43C7ACF1817FE53">
    <w:name w:val="B999DF894CB44624A43C7ACF1817FE53"/>
  </w:style>
  <w:style w:type="paragraph" w:customStyle="1" w:styleId="F15CFA5590D84C6FBB7CC9491DAFCB71">
    <w:name w:val="F15CFA5590D84C6FBB7CC9491DAFCB71"/>
  </w:style>
  <w:style w:type="paragraph" w:customStyle="1" w:styleId="32AC73B175CB4097AF86FC9A8B466EE9">
    <w:name w:val="32AC73B175CB4097AF86FC9A8B466EE9"/>
  </w:style>
  <w:style w:type="paragraph" w:customStyle="1" w:styleId="7CF0B4FDF1204AF3B8DE53750CBA3C4E">
    <w:name w:val="7CF0B4FDF1204AF3B8DE53750CBA3C4E"/>
  </w:style>
  <w:style w:type="paragraph" w:customStyle="1" w:styleId="F7981A5C4E5F4D8E94B8545C8055AF70">
    <w:name w:val="F7981A5C4E5F4D8E94B8545C8055AF70"/>
  </w:style>
  <w:style w:type="paragraph" w:customStyle="1" w:styleId="E738F4D0FCD44F6EB5C5A4AEBA8CEB33">
    <w:name w:val="E738F4D0FCD44F6EB5C5A4AEBA8CEB33"/>
  </w:style>
  <w:style w:type="paragraph" w:customStyle="1" w:styleId="D7689167F018460D8476E012033B05B7">
    <w:name w:val="D7689167F018460D8476E012033B05B7"/>
  </w:style>
  <w:style w:type="paragraph" w:customStyle="1" w:styleId="49794ED83BEB4DEB9390C32CD71020A9">
    <w:name w:val="49794ED83BEB4DEB9390C32CD71020A9"/>
  </w:style>
  <w:style w:type="paragraph" w:customStyle="1" w:styleId="46CE684F0AD24AA798CC0F68C038A73E">
    <w:name w:val="46CE684F0AD24AA798CC0F68C038A73E"/>
  </w:style>
  <w:style w:type="paragraph" w:customStyle="1" w:styleId="F167D3B0207443DC8B8570A1CA038A35">
    <w:name w:val="F167D3B0207443DC8B8570A1CA038A35"/>
  </w:style>
  <w:style w:type="paragraph" w:customStyle="1" w:styleId="C39A3B21997B4050A854B2B064DE5561">
    <w:name w:val="C39A3B21997B4050A854B2B064DE5561"/>
  </w:style>
  <w:style w:type="paragraph" w:customStyle="1" w:styleId="009282B70ABD495A8A8E39EB918DD11C">
    <w:name w:val="009282B70ABD495A8A8E39EB918DD11C"/>
  </w:style>
  <w:style w:type="paragraph" w:customStyle="1" w:styleId="0DE8440B2B584037B6A022A8780A55B1">
    <w:name w:val="0DE8440B2B584037B6A022A8780A55B1"/>
  </w:style>
  <w:style w:type="paragraph" w:customStyle="1" w:styleId="2D558530C9C340F7AC4BCAA393DCB2C4">
    <w:name w:val="2D558530C9C340F7AC4BCAA393DCB2C4"/>
  </w:style>
  <w:style w:type="paragraph" w:customStyle="1" w:styleId="9B5525D8B5764505ABA2BB7C998A17B3">
    <w:name w:val="9B5525D8B5764505ABA2BB7C998A17B3"/>
  </w:style>
  <w:style w:type="paragraph" w:customStyle="1" w:styleId="A1DDD001967A40A7B22C5CFA25096F8B">
    <w:name w:val="A1DDD001967A40A7B22C5CFA25096F8B"/>
  </w:style>
  <w:style w:type="paragraph" w:customStyle="1" w:styleId="7263B96366C14FE19370B88F454D5BBB">
    <w:name w:val="7263B96366C14FE19370B88F454D5BBB"/>
  </w:style>
  <w:style w:type="paragraph" w:customStyle="1" w:styleId="92B476AD4E364D16B3F49881D6B910DB">
    <w:name w:val="92B476AD4E364D16B3F49881D6B910DB"/>
  </w:style>
  <w:style w:type="paragraph" w:customStyle="1" w:styleId="913A3F0830E64B2E9210BF970AD44AD3">
    <w:name w:val="913A3F0830E64B2E9210BF970AD44AD3"/>
    <w:rsid w:val="002C34AC"/>
  </w:style>
  <w:style w:type="paragraph" w:customStyle="1" w:styleId="9903727BC0FA4695B53FDB3A0B7B0F98">
    <w:name w:val="9903727BC0FA4695B53FDB3A0B7B0F98"/>
    <w:rsid w:val="002C34AC"/>
  </w:style>
  <w:style w:type="paragraph" w:customStyle="1" w:styleId="7CA08F5281874667B2757C294C860F78">
    <w:name w:val="7CA08F5281874667B2757C294C860F78"/>
    <w:rsid w:val="002C34AC"/>
  </w:style>
  <w:style w:type="paragraph" w:customStyle="1" w:styleId="C50511FD81A941509D14A7D4CA143964">
    <w:name w:val="C50511FD81A941509D14A7D4CA143964"/>
    <w:rsid w:val="002C34AC"/>
  </w:style>
  <w:style w:type="paragraph" w:customStyle="1" w:styleId="7DFDE6F234614897AFC956F35ED7D1A9">
    <w:name w:val="7DFDE6F234614897AFC956F35ED7D1A9"/>
    <w:rsid w:val="002C34AC"/>
  </w:style>
  <w:style w:type="paragraph" w:customStyle="1" w:styleId="637839C4D8894F2190D204BB9AB60189">
    <w:name w:val="637839C4D8894F2190D204BB9AB60189"/>
    <w:rsid w:val="002C34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`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298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rodriguez</dc:creator>
  <cp:lastModifiedBy>Leo</cp:lastModifiedBy>
  <cp:revision>4</cp:revision>
  <cp:lastPrinted>2016-11-07T21:39:00Z</cp:lastPrinted>
  <dcterms:created xsi:type="dcterms:W3CDTF">2016-08-30T17:10:00Z</dcterms:created>
  <dcterms:modified xsi:type="dcterms:W3CDTF">2016-11-08T19:38:00Z</dcterms:modified>
</cp:coreProperties>
</file>